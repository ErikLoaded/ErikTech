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7650"/>
      </w:tblGrid>
      <w:tr w:rsidR="00FA2A27" w:rsidRPr="00A52E7F" w14:paraId="1518C810" w14:textId="77777777">
        <w:trPr>
          <w:jc w:val="center"/>
        </w:trPr>
        <w:tc>
          <w:tcPr>
            <w:tcW w:w="2430" w:type="dxa"/>
            <w:vMerge w:val="restart"/>
            <w:tcBorders>
              <w:right w:val="single" w:sz="4" w:space="0" w:color="auto"/>
            </w:tcBorders>
          </w:tcPr>
          <w:p w14:paraId="2880E51E" w14:textId="77777777" w:rsidR="006D1746" w:rsidRPr="00A52E7F" w:rsidRDefault="00566AFB" w:rsidP="00566AFB">
            <w:pPr>
              <w:pStyle w:val="YourName"/>
              <w:rPr>
                <w:rFonts w:asciiTheme="minorHAnsi" w:hAnsiTheme="minorHAnsi"/>
              </w:rPr>
            </w:pPr>
            <w:bookmarkStart w:id="0" w:name="_GoBack"/>
            <w:bookmarkEnd w:id="0"/>
            <w:r w:rsidRPr="00A52E7F">
              <w:rPr>
                <w:rFonts w:asciiTheme="minorHAnsi" w:hAnsiTheme="minorHAnsi"/>
              </w:rPr>
              <w:t>Erik Lopez</w:t>
            </w:r>
          </w:p>
          <w:p w14:paraId="73E27461" w14:textId="77777777" w:rsidR="00566AFB" w:rsidRPr="00A52E7F" w:rsidRDefault="00566AFB" w:rsidP="00566AFB">
            <w:pPr>
              <w:jc w:val="right"/>
              <w:rPr>
                <w:rFonts w:asciiTheme="minorHAnsi" w:hAnsiTheme="minorHAnsi"/>
                <w:b/>
              </w:rPr>
            </w:pPr>
            <w:r w:rsidRPr="00A52E7F">
              <w:rPr>
                <w:rFonts w:asciiTheme="minorHAnsi" w:hAnsiTheme="minorHAnsi"/>
                <w:b/>
              </w:rPr>
              <w:t xml:space="preserve">Web Developer </w:t>
            </w:r>
          </w:p>
          <w:p w14:paraId="5197AE30" w14:textId="33F654C6" w:rsidR="006D1746" w:rsidRPr="00A52E7F" w:rsidRDefault="00566AFB" w:rsidP="00566AFB">
            <w:pPr>
              <w:pStyle w:val="ContactInfo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(305)</w:t>
            </w:r>
            <w:r w:rsidR="004F1F11">
              <w:rPr>
                <w:rFonts w:asciiTheme="minorHAnsi" w:hAnsiTheme="minorHAnsi"/>
              </w:rPr>
              <w:t xml:space="preserve"> </w:t>
            </w:r>
            <w:r w:rsidRPr="00A52E7F">
              <w:rPr>
                <w:rFonts w:asciiTheme="minorHAnsi" w:hAnsiTheme="minorHAnsi"/>
              </w:rPr>
              <w:t>785-2543</w:t>
            </w:r>
          </w:p>
          <w:p w14:paraId="43025881" w14:textId="42C33B2B" w:rsidR="00FA2A27" w:rsidRPr="00A52E7F" w:rsidRDefault="001A7F16" w:rsidP="00566AFB">
            <w:pPr>
              <w:pStyle w:val="ContactInfo"/>
              <w:rPr>
                <w:rFonts w:asciiTheme="minorHAnsi" w:hAnsiTheme="minorHAnsi" w:cs="Arial"/>
                <w:sz w:val="17"/>
                <w:szCs w:val="17"/>
              </w:rPr>
            </w:pPr>
            <w:hyperlink r:id="rId8" w:history="1">
              <w:r w:rsidR="00566AFB" w:rsidRPr="00A52E7F">
                <w:rPr>
                  <w:rStyle w:val="Hyperlink"/>
                  <w:rFonts w:asciiTheme="minorHAnsi" w:hAnsiTheme="minorHAnsi" w:cs="Arial"/>
                  <w:sz w:val="17"/>
                  <w:szCs w:val="17"/>
                </w:rPr>
                <w:t>Erik.Lopez.Tech@gmail.com</w:t>
              </w:r>
            </w:hyperlink>
          </w:p>
          <w:p w14:paraId="4C0A2A60" w14:textId="77777777" w:rsidR="00FA2A27" w:rsidRPr="00A52E7F" w:rsidRDefault="00FA2A27" w:rsidP="00FA2A27">
            <w:pPr>
              <w:rPr>
                <w:rFonts w:asciiTheme="minorHAnsi" w:hAnsiTheme="minorHAnsi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3D0872BA" w14:textId="77777777" w:rsidR="00FA2A27" w:rsidRPr="00A52E7F" w:rsidRDefault="00566AFB" w:rsidP="00C45A69">
            <w:pPr>
              <w:pStyle w:val="Heading1"/>
              <w:rPr>
                <w:rFonts w:asciiTheme="minorHAnsi" w:hAnsiTheme="minorHAnsi"/>
                <w:b/>
              </w:rPr>
            </w:pPr>
            <w:r w:rsidRPr="00A52E7F">
              <w:rPr>
                <w:rFonts w:asciiTheme="minorHAnsi" w:hAnsiTheme="minorHAnsi"/>
                <w:b/>
              </w:rPr>
              <w:t xml:space="preserve">Specialties </w:t>
            </w:r>
          </w:p>
          <w:p w14:paraId="082618D9" w14:textId="6CA5E95C" w:rsidR="00566AFB" w:rsidRPr="00A52E7F" w:rsidRDefault="00566AFB" w:rsidP="00566AFB">
            <w:pPr>
              <w:pStyle w:val="BodyText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Development, Design, Object-Oriented Programming, Database-driven Web Applications, Information Architecture, User Analytics, User Experience, Command Line Interface, Application D</w:t>
            </w:r>
            <w:r w:rsidR="004F1F11">
              <w:rPr>
                <w:rFonts w:asciiTheme="minorHAnsi" w:hAnsiTheme="minorHAnsi"/>
              </w:rPr>
              <w:t>esign, Test-Driven Development,</w:t>
            </w:r>
            <w:r w:rsidR="00D053D1">
              <w:rPr>
                <w:rFonts w:asciiTheme="minorHAnsi" w:hAnsiTheme="minorHAnsi"/>
              </w:rPr>
              <w:t xml:space="preserve"> </w:t>
            </w:r>
            <w:r w:rsidR="00A52E7F" w:rsidRPr="00A52E7F">
              <w:rPr>
                <w:rFonts w:asciiTheme="minorHAnsi" w:hAnsiTheme="minorHAnsi"/>
              </w:rPr>
              <w:t>Responsiveness,</w:t>
            </w:r>
            <w:r w:rsidR="00D053D1">
              <w:rPr>
                <w:rFonts w:asciiTheme="minorHAnsi" w:hAnsiTheme="minorHAnsi"/>
              </w:rPr>
              <w:t xml:space="preserve"> </w:t>
            </w:r>
            <w:r w:rsidRPr="00A52E7F">
              <w:rPr>
                <w:rFonts w:asciiTheme="minorHAnsi" w:hAnsiTheme="minorHAnsi"/>
              </w:rPr>
              <w:t>Version Control</w:t>
            </w:r>
          </w:p>
          <w:p w14:paraId="3893F70D" w14:textId="77777777" w:rsidR="00566AFB" w:rsidRPr="00A52E7F" w:rsidRDefault="00566AFB" w:rsidP="00566AFB">
            <w:pPr>
              <w:pStyle w:val="BodyText"/>
              <w:rPr>
                <w:rFonts w:asciiTheme="minorHAnsi" w:hAnsiTheme="minorHAnsi"/>
              </w:rPr>
            </w:pPr>
          </w:p>
          <w:p w14:paraId="1F798CBC" w14:textId="65FE6CEF" w:rsidR="00FA2A27" w:rsidRPr="00A52E7F" w:rsidRDefault="004F1F11" w:rsidP="00FB7436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git, bash, HTML5, Markdown, CSS3</w:t>
            </w:r>
            <w:r w:rsidR="00566AFB" w:rsidRPr="00A52E7F">
              <w:rPr>
                <w:rFonts w:asciiTheme="minorHAnsi" w:hAnsiTheme="minorHAnsi"/>
              </w:rPr>
              <w:t xml:space="preserve">, sass, less, </w:t>
            </w:r>
            <w:r w:rsidR="00FB7436" w:rsidRPr="00A52E7F">
              <w:rPr>
                <w:rFonts w:asciiTheme="minorHAnsi" w:hAnsiTheme="minorHAnsi"/>
              </w:rPr>
              <w:t xml:space="preserve">javascript, </w:t>
            </w:r>
            <w:r w:rsidR="00566AFB" w:rsidRPr="00A52E7F">
              <w:rPr>
                <w:rFonts w:asciiTheme="minorHAnsi" w:hAnsiTheme="minorHAnsi"/>
              </w:rPr>
              <w:t>jQuery,</w:t>
            </w:r>
            <w:r>
              <w:rPr>
                <w:rFonts w:asciiTheme="minorHAnsi" w:hAnsiTheme="minorHAnsi"/>
              </w:rPr>
              <w:t xml:space="preserve"> JSON,</w:t>
            </w:r>
            <w:r w:rsidR="00566AFB" w:rsidRPr="00A52E7F">
              <w:rPr>
                <w:rFonts w:asciiTheme="minorHAnsi" w:hAnsiTheme="minorHAnsi"/>
              </w:rPr>
              <w:t xml:space="preserve"> backbone.js, grunt, guard, bootstrap,</w:t>
            </w:r>
            <w:r w:rsidR="00CE0704">
              <w:rPr>
                <w:rFonts w:asciiTheme="minorHAnsi" w:hAnsiTheme="minorHAnsi"/>
              </w:rPr>
              <w:t xml:space="preserve"> some Angular.js,</w:t>
            </w:r>
            <w:r w:rsidR="00566AFB" w:rsidRPr="00A52E7F">
              <w:rPr>
                <w:rFonts w:asciiTheme="minorHAnsi" w:hAnsiTheme="minorHAnsi"/>
              </w:rPr>
              <w:t xml:space="preserve"> foundation, jekyll, php, </w:t>
            </w:r>
            <w:r w:rsidR="00FB7436" w:rsidRPr="00A52E7F">
              <w:rPr>
                <w:rFonts w:asciiTheme="minorHAnsi" w:hAnsiTheme="minorHAnsi"/>
              </w:rPr>
              <w:t>magento, CodeIgniter, wordpress, rails, mysql</w:t>
            </w:r>
            <w:r w:rsidR="00566AFB" w:rsidRPr="00A52E7F">
              <w:rPr>
                <w:rFonts w:asciiTheme="minorHAnsi" w:hAnsiTheme="minorHAnsi"/>
              </w:rPr>
              <w:t>, AWS, Heroku, Apache, 3rd party APIs</w:t>
            </w:r>
          </w:p>
        </w:tc>
      </w:tr>
      <w:tr w:rsidR="00FA2A27" w:rsidRPr="00A52E7F" w14:paraId="3B70F7CC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72BFD764" w14:textId="77777777" w:rsidR="00FA2A27" w:rsidRPr="00A52E7F" w:rsidRDefault="00FA2A27" w:rsidP="00FA2A27">
            <w:pPr>
              <w:rPr>
                <w:rFonts w:asciiTheme="minorHAnsi" w:hAnsiTheme="minorHAnsi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44B6FF67" w14:textId="77777777" w:rsidR="00FA2A27" w:rsidRPr="00A52E7F" w:rsidRDefault="00FA2A27" w:rsidP="00FA2A27">
            <w:pPr>
              <w:pStyle w:val="Heading1"/>
              <w:rPr>
                <w:rFonts w:asciiTheme="minorHAnsi" w:hAnsiTheme="minorHAnsi"/>
                <w:b/>
              </w:rPr>
            </w:pPr>
            <w:r w:rsidRPr="00A52E7F">
              <w:rPr>
                <w:rFonts w:asciiTheme="minorHAnsi" w:hAnsiTheme="minorHAnsi"/>
                <w:b/>
              </w:rPr>
              <w:t>Employment History</w:t>
            </w:r>
          </w:p>
        </w:tc>
      </w:tr>
      <w:tr w:rsidR="00FA2A27" w:rsidRPr="00A52E7F" w14:paraId="1AC9B30E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77DF1DBB" w14:textId="77777777" w:rsidR="00FA2A27" w:rsidRPr="00A52E7F" w:rsidRDefault="00FA2A27" w:rsidP="00FA2A27">
            <w:pPr>
              <w:rPr>
                <w:rFonts w:asciiTheme="minorHAnsi" w:hAnsiTheme="minorHAnsi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458479DB" w14:textId="1710E520" w:rsidR="00FB7436" w:rsidRPr="00A52E7F" w:rsidRDefault="00FB7436" w:rsidP="00FB7436">
            <w:pPr>
              <w:pStyle w:val="Heading2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Front End Web Developer</w:t>
            </w:r>
          </w:p>
          <w:p w14:paraId="0643A832" w14:textId="77777777" w:rsidR="00FB7436" w:rsidRPr="00A52E7F" w:rsidRDefault="00FB7436" w:rsidP="00FB7436">
            <w:pPr>
              <w:pStyle w:val="BodyText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November 2013 – May 2014</w:t>
            </w:r>
          </w:p>
          <w:p w14:paraId="6C982D46" w14:textId="77777777" w:rsidR="00FB7436" w:rsidRPr="00A52E7F" w:rsidRDefault="00FB7436" w:rsidP="00FB7436">
            <w:pPr>
              <w:pStyle w:val="BodyTex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Developed complete front end of large ecommerce website</w:t>
            </w:r>
          </w:p>
          <w:p w14:paraId="250DCF97" w14:textId="77777777" w:rsidR="00FB7436" w:rsidRPr="00A52E7F" w:rsidRDefault="00FB7436" w:rsidP="00FB7436">
            <w:pPr>
              <w:pStyle w:val="BodyTex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Gave design input on new modules and packages added to project</w:t>
            </w:r>
          </w:p>
          <w:p w14:paraId="1DE1A2C2" w14:textId="77777777" w:rsidR="00FB7436" w:rsidRPr="00A52E7F" w:rsidRDefault="00FB7436" w:rsidP="00FB7436">
            <w:pPr>
              <w:pStyle w:val="BodyTex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 xml:space="preserve">Managed the site using bootstrap on the frontend, for responsiveness across all devices </w:t>
            </w:r>
          </w:p>
          <w:p w14:paraId="742DAA37" w14:textId="77777777" w:rsidR="00FB7436" w:rsidRPr="00A52E7F" w:rsidRDefault="00FB7436" w:rsidP="00FB7436">
            <w:pPr>
              <w:pStyle w:val="BodyTex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Tied in wordpress for editors and magento for the ecommerce back-end</w:t>
            </w:r>
          </w:p>
          <w:p w14:paraId="16E7F399" w14:textId="77777777" w:rsidR="00FB7436" w:rsidRPr="00A52E7F" w:rsidRDefault="00FB7436" w:rsidP="00FB7436">
            <w:pPr>
              <w:pStyle w:val="BodyTex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Used compilers such as guard for sass and javascript</w:t>
            </w:r>
          </w:p>
          <w:p w14:paraId="49FDC704" w14:textId="53D94D53" w:rsidR="00FB7436" w:rsidRDefault="00FB7436" w:rsidP="00A52E7F">
            <w:pPr>
              <w:pStyle w:val="BodyTex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Created specific scripts along as used 3</w:t>
            </w:r>
            <w:r w:rsidRPr="00A52E7F">
              <w:rPr>
                <w:rFonts w:asciiTheme="minorHAnsi" w:hAnsiTheme="minorHAnsi"/>
                <w:vertAlign w:val="superscript"/>
              </w:rPr>
              <w:t>rd</w:t>
            </w:r>
            <w:r w:rsidRPr="00A52E7F">
              <w:rPr>
                <w:rFonts w:asciiTheme="minorHAnsi" w:hAnsiTheme="minorHAnsi"/>
              </w:rPr>
              <w:t xml:space="preserve"> party APIs </w:t>
            </w:r>
          </w:p>
          <w:p w14:paraId="52783A4D" w14:textId="77777777" w:rsidR="00A52E7F" w:rsidRPr="00A52E7F" w:rsidRDefault="00A52E7F" w:rsidP="00A52E7F">
            <w:pPr>
              <w:pStyle w:val="BodyText"/>
              <w:ind w:left="878"/>
              <w:rPr>
                <w:rFonts w:asciiTheme="minorHAnsi" w:hAnsiTheme="minorHAnsi"/>
              </w:rPr>
            </w:pPr>
          </w:p>
          <w:p w14:paraId="27C8BC59" w14:textId="77777777" w:rsidR="00FB7436" w:rsidRPr="00A52E7F" w:rsidRDefault="00566AFB" w:rsidP="00FB7436">
            <w:pPr>
              <w:pStyle w:val="Heading2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Full-Stack Developer</w:t>
            </w:r>
          </w:p>
          <w:p w14:paraId="5AEE5847" w14:textId="77777777" w:rsidR="00FA2A27" w:rsidRPr="00A52E7F" w:rsidRDefault="00566AFB" w:rsidP="00BB645A">
            <w:pPr>
              <w:pStyle w:val="BodyText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January 2011-</w:t>
            </w:r>
            <w:r w:rsidR="00FB7436" w:rsidRPr="00A52E7F">
              <w:rPr>
                <w:rFonts w:asciiTheme="minorHAnsi" w:hAnsiTheme="minorHAnsi"/>
              </w:rPr>
              <w:t xml:space="preserve">November 2013 </w:t>
            </w:r>
            <w:r w:rsidRPr="00A52E7F">
              <w:rPr>
                <w:rFonts w:asciiTheme="minorHAnsi" w:hAnsiTheme="minorHAnsi"/>
              </w:rPr>
              <w:t>Tropimedia</w:t>
            </w:r>
            <w:r w:rsidR="00BB645A" w:rsidRPr="00A52E7F">
              <w:rPr>
                <w:rFonts w:asciiTheme="minorHAnsi" w:hAnsiTheme="minorHAnsi"/>
              </w:rPr>
              <w:t xml:space="preserve">, </w:t>
            </w:r>
            <w:r w:rsidRPr="00A52E7F">
              <w:rPr>
                <w:rFonts w:asciiTheme="minorHAnsi" w:hAnsiTheme="minorHAnsi"/>
              </w:rPr>
              <w:t>Miami, FL</w:t>
            </w:r>
          </w:p>
          <w:p w14:paraId="04BD939B" w14:textId="77777777" w:rsidR="00566AFB" w:rsidRPr="00A52E7F" w:rsidRDefault="00566AFB" w:rsidP="00566AFB">
            <w:pPr>
              <w:pStyle w:val="BodyTex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Helped give design and implementation input to client projects</w:t>
            </w:r>
          </w:p>
          <w:p w14:paraId="77D465CA" w14:textId="77777777" w:rsidR="00566AFB" w:rsidRPr="00A52E7F" w:rsidRDefault="00566AFB" w:rsidP="00566AFB">
            <w:pPr>
              <w:pStyle w:val="BodyTex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Responsible for maintaining updates, changes, and fixes for projects</w:t>
            </w:r>
          </w:p>
          <w:p w14:paraId="2A51F756" w14:textId="77777777" w:rsidR="00566AFB" w:rsidRPr="00A52E7F" w:rsidRDefault="00566AFB" w:rsidP="00566AFB">
            <w:pPr>
              <w:pStyle w:val="BodyTex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Creating static sites with jekyll using ruby</w:t>
            </w:r>
          </w:p>
          <w:p w14:paraId="258A68F3" w14:textId="77777777" w:rsidR="00566AFB" w:rsidRPr="00A52E7F" w:rsidRDefault="00566AFB" w:rsidP="00566AFB">
            <w:pPr>
              <w:pStyle w:val="BodyTex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Develop dynamic sites with WordPress and Ruby on Rails</w:t>
            </w:r>
          </w:p>
          <w:p w14:paraId="49E8E96D" w14:textId="77777777" w:rsidR="00566AFB" w:rsidRPr="00A52E7F" w:rsidRDefault="00566AFB" w:rsidP="00566AFB">
            <w:pPr>
              <w:pStyle w:val="BodyTex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Implemented the Newsletters for projects</w:t>
            </w:r>
          </w:p>
          <w:p w14:paraId="608EE122" w14:textId="77777777" w:rsidR="00FA2A27" w:rsidRDefault="00566AFB" w:rsidP="00566AFB">
            <w:pPr>
              <w:pStyle w:val="BulletedLis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Creating optimized development environments using grunt and guard</w:t>
            </w:r>
          </w:p>
          <w:p w14:paraId="074FC874" w14:textId="77777777" w:rsidR="00A52E7F" w:rsidRPr="00A52E7F" w:rsidRDefault="00A52E7F" w:rsidP="00A52E7F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inorHAnsi" w:hAnsiTheme="minorHAnsi"/>
              </w:rPr>
            </w:pPr>
          </w:p>
        </w:tc>
      </w:tr>
      <w:tr w:rsidR="00FA2A27" w:rsidRPr="00A52E7F" w14:paraId="55701BCA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6E6DA4E" w14:textId="77777777" w:rsidR="00FA2A27" w:rsidRPr="00A52E7F" w:rsidRDefault="00FA2A27" w:rsidP="00FA2A27">
            <w:pPr>
              <w:rPr>
                <w:rFonts w:asciiTheme="minorHAnsi" w:hAnsiTheme="minorHAnsi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2151C159" w14:textId="77777777" w:rsidR="00C00B7D" w:rsidRPr="00A52E7F" w:rsidRDefault="00566AFB" w:rsidP="00C00B7D">
            <w:pPr>
              <w:pStyle w:val="Heading2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 xml:space="preserve">Front-End Web Developer </w:t>
            </w:r>
          </w:p>
          <w:p w14:paraId="58733318" w14:textId="00027EF4" w:rsidR="00C00B7D" w:rsidRPr="00A52E7F" w:rsidRDefault="00CE0704" w:rsidP="00C00B7D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January 2009</w:t>
            </w:r>
            <w:r w:rsidR="00566AFB" w:rsidRPr="00A52E7F">
              <w:rPr>
                <w:rFonts w:asciiTheme="minorHAnsi" w:hAnsiTheme="minorHAnsi"/>
              </w:rPr>
              <w:t>-January 2013</w:t>
            </w:r>
            <w:r w:rsidR="00C00B7D" w:rsidRPr="00A52E7F">
              <w:rPr>
                <w:rFonts w:asciiTheme="minorHAnsi" w:hAnsiTheme="minorHAnsi"/>
              </w:rPr>
              <w:t xml:space="preserve">  </w:t>
            </w:r>
            <w:r w:rsidR="00566AFB" w:rsidRPr="00A52E7F">
              <w:rPr>
                <w:rFonts w:asciiTheme="minorHAnsi" w:hAnsiTheme="minorHAnsi"/>
              </w:rPr>
              <w:t>WPCoder</w:t>
            </w:r>
            <w:r w:rsidR="00C00B7D" w:rsidRPr="00A52E7F">
              <w:rPr>
                <w:rFonts w:asciiTheme="minorHAnsi" w:hAnsiTheme="minorHAnsi"/>
              </w:rPr>
              <w:t xml:space="preserve">, </w:t>
            </w:r>
            <w:r w:rsidR="00566AFB" w:rsidRPr="00A52E7F">
              <w:rPr>
                <w:rFonts w:asciiTheme="minorHAnsi" w:hAnsiTheme="minorHAnsi"/>
              </w:rPr>
              <w:t>Miami, FL</w:t>
            </w:r>
          </w:p>
          <w:p w14:paraId="567C0FA9" w14:textId="251E68B0" w:rsidR="00566AFB" w:rsidRPr="00A52E7F" w:rsidRDefault="00CE0704" w:rsidP="00DC148C">
            <w:pPr>
              <w:pStyle w:val="BodyText"/>
              <w:numPr>
                <w:ilvl w:val="0"/>
                <w:numId w:val="1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Developed over 25</w:t>
            </w:r>
            <w:r w:rsidR="00566AFB" w:rsidRPr="00A52E7F">
              <w:rPr>
                <w:rFonts w:asciiTheme="minorHAnsi" w:hAnsiTheme="minorHAnsi"/>
              </w:rPr>
              <w:t xml:space="preserve"> WordPress templates to download for users</w:t>
            </w:r>
          </w:p>
          <w:p w14:paraId="7071AE78" w14:textId="77777777" w:rsidR="00566AFB" w:rsidRPr="00A52E7F" w:rsidRDefault="00566AFB" w:rsidP="00DC148C">
            <w:pPr>
              <w:pStyle w:val="BodyText"/>
              <w:numPr>
                <w:ilvl w:val="0"/>
                <w:numId w:val="17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Designed and Developed over 40 custom WordPress themes</w:t>
            </w:r>
          </w:p>
          <w:p w14:paraId="543F16E5" w14:textId="77777777" w:rsidR="00566AFB" w:rsidRPr="00A52E7F" w:rsidRDefault="00566AFB" w:rsidP="00DC148C">
            <w:pPr>
              <w:pStyle w:val="BodyText"/>
              <w:numPr>
                <w:ilvl w:val="0"/>
                <w:numId w:val="17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Served 50+ clients with high quality web sites</w:t>
            </w:r>
          </w:p>
          <w:p w14:paraId="135E3F36" w14:textId="77777777" w:rsidR="00566AFB" w:rsidRPr="00A52E7F" w:rsidRDefault="00566AFB" w:rsidP="00DC148C">
            <w:pPr>
              <w:pStyle w:val="BodyText"/>
              <w:numPr>
                <w:ilvl w:val="0"/>
                <w:numId w:val="17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 xml:space="preserve">Created a core-framework that helped increase company profit </w:t>
            </w:r>
          </w:p>
          <w:p w14:paraId="645FB329" w14:textId="77777777" w:rsidR="00FA2A27" w:rsidRDefault="00566AFB" w:rsidP="00DC148C">
            <w:pPr>
              <w:pStyle w:val="BulletedList"/>
              <w:numPr>
                <w:ilvl w:val="0"/>
                <w:numId w:val="17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Maintained updates and fixes for qualified clients</w:t>
            </w:r>
          </w:p>
          <w:p w14:paraId="21ABC34D" w14:textId="77777777" w:rsidR="00A52E7F" w:rsidRPr="00A52E7F" w:rsidRDefault="00A52E7F" w:rsidP="00A52E7F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inorHAnsi" w:hAnsiTheme="minorHAnsi"/>
              </w:rPr>
            </w:pPr>
          </w:p>
        </w:tc>
      </w:tr>
      <w:tr w:rsidR="00FA2A27" w:rsidRPr="00A52E7F" w14:paraId="7613069C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8E704C6" w14:textId="77777777" w:rsidR="00FA2A27" w:rsidRPr="00A52E7F" w:rsidRDefault="00FA2A27" w:rsidP="00FA2A27">
            <w:pPr>
              <w:rPr>
                <w:rFonts w:asciiTheme="minorHAnsi" w:hAnsiTheme="minorHAnsi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61AF0B73" w14:textId="77777777" w:rsidR="00C00B7D" w:rsidRPr="00A52E7F" w:rsidRDefault="00DC148C" w:rsidP="00C00B7D">
            <w:pPr>
              <w:pStyle w:val="Heading2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Event Production Designer</w:t>
            </w:r>
          </w:p>
          <w:p w14:paraId="13572DB8" w14:textId="77777777" w:rsidR="00C00B7D" w:rsidRPr="00A52E7F" w:rsidRDefault="00DC148C" w:rsidP="00C00B7D">
            <w:pPr>
              <w:pStyle w:val="BodyText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May 2009-Present</w:t>
            </w:r>
            <w:r w:rsidR="00C00B7D" w:rsidRPr="00A52E7F">
              <w:rPr>
                <w:rFonts w:asciiTheme="minorHAnsi" w:hAnsiTheme="minorHAnsi"/>
              </w:rPr>
              <w:t xml:space="preserve">  </w:t>
            </w:r>
            <w:r w:rsidRPr="00A52E7F">
              <w:rPr>
                <w:rFonts w:asciiTheme="minorHAnsi" w:hAnsiTheme="minorHAnsi"/>
              </w:rPr>
              <w:t>New Image Productions</w:t>
            </w:r>
            <w:r w:rsidR="00C00B7D" w:rsidRPr="00A52E7F">
              <w:rPr>
                <w:rFonts w:asciiTheme="minorHAnsi" w:hAnsiTheme="minorHAnsi"/>
              </w:rPr>
              <w:t xml:space="preserve">, </w:t>
            </w:r>
            <w:r w:rsidRPr="00A52E7F">
              <w:rPr>
                <w:rFonts w:asciiTheme="minorHAnsi" w:hAnsiTheme="minorHAnsi"/>
              </w:rPr>
              <w:t>Miami, FL</w:t>
            </w:r>
          </w:p>
          <w:p w14:paraId="1281B7C0" w14:textId="77777777" w:rsidR="00DC148C" w:rsidRPr="00A52E7F" w:rsidRDefault="00DC148C" w:rsidP="00DC148C">
            <w:pPr>
              <w:pStyle w:val="BodyTex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Creation and building of stages and sets for fashion shows and promotional events</w:t>
            </w:r>
          </w:p>
          <w:p w14:paraId="1572F44E" w14:textId="77777777" w:rsidR="00FA2A27" w:rsidRPr="00A52E7F" w:rsidRDefault="00DC148C" w:rsidP="00DC148C">
            <w:pPr>
              <w:pStyle w:val="BulletedLis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Set-up and removal of lighting, staging, and props, including post-wedding events of Miami Heat player Chris Bosh at the Fontainebleau, Miami Beach (ask me about it)</w:t>
            </w:r>
          </w:p>
        </w:tc>
      </w:tr>
      <w:tr w:rsidR="009D12F2" w:rsidRPr="00A52E7F" w14:paraId="0281BD64" w14:textId="77777777" w:rsidTr="00DC148C">
        <w:trPr>
          <w:trHeight w:val="68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52F18A4E" w14:textId="77777777" w:rsidR="009D12F2" w:rsidRPr="00A52E7F" w:rsidRDefault="009D12F2" w:rsidP="00FA2A27">
            <w:pPr>
              <w:rPr>
                <w:rFonts w:asciiTheme="minorHAnsi" w:hAnsiTheme="minorHAnsi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7E579F28" w14:textId="77777777" w:rsidR="009D12F2" w:rsidRPr="00A52E7F" w:rsidRDefault="009D12F2" w:rsidP="00DC148C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A52E7F">
              <w:rPr>
                <w:rFonts w:asciiTheme="minorHAnsi" w:hAnsiTheme="minorHAnsi"/>
                <w:b/>
                <w:sz w:val="22"/>
                <w:szCs w:val="22"/>
              </w:rPr>
              <w:t>Education</w:t>
            </w:r>
          </w:p>
        </w:tc>
      </w:tr>
      <w:tr w:rsidR="009D12F2" w:rsidRPr="00A52E7F" w14:paraId="1D041A48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64B628B" w14:textId="77777777" w:rsidR="009D12F2" w:rsidRPr="00A52E7F" w:rsidRDefault="009D12F2" w:rsidP="00FA2A27">
            <w:pPr>
              <w:rPr>
                <w:rFonts w:asciiTheme="minorHAnsi" w:hAnsiTheme="minorHAnsi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551057B2" w14:textId="77777777" w:rsidR="009D12F2" w:rsidRPr="00A52E7F" w:rsidRDefault="00FB7436" w:rsidP="009D12F2">
            <w:pPr>
              <w:pStyle w:val="BodyText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 xml:space="preserve">May 2013 </w:t>
            </w:r>
            <w:r w:rsidR="009D12F2" w:rsidRPr="00A52E7F">
              <w:rPr>
                <w:rFonts w:asciiTheme="minorHAnsi" w:hAnsiTheme="minorHAnsi"/>
              </w:rPr>
              <w:t>Florida State University, Tallahassee, FL</w:t>
            </w:r>
          </w:p>
          <w:p w14:paraId="6F013967" w14:textId="77777777" w:rsidR="009D12F2" w:rsidRPr="00A52E7F" w:rsidRDefault="009D12F2" w:rsidP="00FB7436">
            <w:pPr>
              <w:pStyle w:val="BodyText"/>
              <w:rPr>
                <w:rFonts w:asciiTheme="minorHAnsi" w:hAnsiTheme="minorHAnsi"/>
              </w:rPr>
            </w:pPr>
            <w:r w:rsidRPr="00A52E7F">
              <w:rPr>
                <w:rFonts w:asciiTheme="minorHAnsi" w:hAnsiTheme="minorHAnsi"/>
              </w:rPr>
              <w:t>Bachelor of Science in Information Technology</w:t>
            </w:r>
            <w:r w:rsidR="00FB7436" w:rsidRPr="00A52E7F">
              <w:rPr>
                <w:rFonts w:asciiTheme="minorHAnsi" w:hAnsiTheme="minorHAnsi"/>
              </w:rPr>
              <w:t xml:space="preserve"> – emphasis on Web Development</w:t>
            </w:r>
          </w:p>
        </w:tc>
      </w:tr>
      <w:tr w:rsidR="00FB7436" w:rsidRPr="00A52E7F" w14:paraId="28CD7BAD" w14:textId="77777777">
        <w:trPr>
          <w:gridAfter w:val="1"/>
          <w:wAfter w:w="7650" w:type="dxa"/>
          <w:trHeight w:val="244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1710B5B" w14:textId="77777777" w:rsidR="00FB7436" w:rsidRPr="00A52E7F" w:rsidRDefault="00FB7436" w:rsidP="00FA2A27">
            <w:pPr>
              <w:rPr>
                <w:rFonts w:asciiTheme="minorHAnsi" w:hAnsiTheme="minorHAnsi"/>
              </w:rPr>
            </w:pPr>
          </w:p>
        </w:tc>
      </w:tr>
      <w:tr w:rsidR="00FB7436" w:rsidRPr="00A52E7F" w14:paraId="376A64CA" w14:textId="77777777">
        <w:trPr>
          <w:gridAfter w:val="1"/>
          <w:wAfter w:w="7650" w:type="dxa"/>
          <w:trHeight w:val="244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6E0E589D" w14:textId="77777777" w:rsidR="00FB7436" w:rsidRPr="00A52E7F" w:rsidRDefault="00FB7436" w:rsidP="00FA2A27">
            <w:pPr>
              <w:rPr>
                <w:rFonts w:asciiTheme="minorHAnsi" w:hAnsiTheme="minorHAnsi"/>
              </w:rPr>
            </w:pPr>
          </w:p>
        </w:tc>
      </w:tr>
      <w:tr w:rsidR="009D12F2" w:rsidRPr="00A52E7F" w14:paraId="586761A6" w14:textId="77777777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07A966A3" w14:textId="77777777" w:rsidR="009D12F2" w:rsidRPr="00A52E7F" w:rsidRDefault="009D12F2" w:rsidP="00FA2A27">
            <w:pPr>
              <w:rPr>
                <w:rFonts w:asciiTheme="minorHAnsi" w:hAnsiTheme="minorHAnsi"/>
              </w:rPr>
            </w:pPr>
          </w:p>
        </w:tc>
        <w:tc>
          <w:tcPr>
            <w:tcW w:w="7650" w:type="dxa"/>
            <w:tcBorders>
              <w:left w:val="single" w:sz="4" w:space="0" w:color="auto"/>
            </w:tcBorders>
          </w:tcPr>
          <w:p w14:paraId="08D3391C" w14:textId="77777777" w:rsidR="009D12F2" w:rsidRPr="00A52E7F" w:rsidRDefault="009D12F2" w:rsidP="00A52E7F">
            <w:pPr>
              <w:pStyle w:val="BodyText"/>
              <w:ind w:left="0"/>
              <w:rPr>
                <w:rFonts w:asciiTheme="minorHAnsi" w:hAnsiTheme="minorHAnsi"/>
                <w:b/>
                <w:sz w:val="22"/>
                <w:szCs w:val="22"/>
              </w:rPr>
            </w:pPr>
            <w:r w:rsidRPr="00A52E7F">
              <w:rPr>
                <w:rFonts w:asciiTheme="minorHAnsi" w:hAnsiTheme="minorHAnsi"/>
                <w:b/>
                <w:sz w:val="22"/>
                <w:szCs w:val="22"/>
              </w:rPr>
              <w:t>References</w:t>
            </w:r>
          </w:p>
          <w:p w14:paraId="2A429BFF" w14:textId="77777777" w:rsidR="009D12F2" w:rsidRPr="00A52E7F" w:rsidRDefault="009D12F2" w:rsidP="00FA2A27">
            <w:pPr>
              <w:pStyle w:val="BodyText"/>
              <w:rPr>
                <w:rFonts w:asciiTheme="minorHAnsi" w:hAnsiTheme="minorHAnsi" w:cs="Arial"/>
              </w:rPr>
            </w:pPr>
            <w:r w:rsidRPr="00A52E7F">
              <w:rPr>
                <w:rFonts w:asciiTheme="minorHAnsi" w:hAnsiTheme="minorHAnsi" w:cs="Arial"/>
              </w:rPr>
              <w:t xml:space="preserve">References are available upon Request </w:t>
            </w:r>
          </w:p>
        </w:tc>
      </w:tr>
    </w:tbl>
    <w:p w14:paraId="1119F93F" w14:textId="77777777" w:rsidR="00FA2A27" w:rsidRPr="00A52E7F" w:rsidRDefault="00FA2A27" w:rsidP="00543063">
      <w:pPr>
        <w:rPr>
          <w:rFonts w:asciiTheme="minorHAnsi" w:hAnsiTheme="minorHAnsi"/>
        </w:rPr>
      </w:pPr>
    </w:p>
    <w:sectPr w:rsidR="00FA2A27" w:rsidRPr="00A52E7F" w:rsidSect="003A2BF3">
      <w:headerReference w:type="first" r:id="rId9"/>
      <w:pgSz w:w="12240" w:h="15840"/>
      <w:pgMar w:top="1008" w:right="1800" w:bottom="1008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A3FA4" w14:textId="77777777" w:rsidR="00A35374" w:rsidRDefault="00A35374">
      <w:r>
        <w:separator/>
      </w:r>
    </w:p>
  </w:endnote>
  <w:endnote w:type="continuationSeparator" w:id="0">
    <w:p w14:paraId="798CC849" w14:textId="77777777" w:rsidR="00A35374" w:rsidRDefault="00A3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B947E" w14:textId="77777777" w:rsidR="00A35374" w:rsidRDefault="00A35374">
      <w:r>
        <w:separator/>
      </w:r>
    </w:p>
  </w:footnote>
  <w:footnote w:type="continuationSeparator" w:id="0">
    <w:p w14:paraId="409BBD00" w14:textId="77777777" w:rsidR="00A35374" w:rsidRDefault="00A35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B5722" w14:textId="77777777" w:rsidR="00A35374" w:rsidRDefault="00A35374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97AAB"/>
    <w:multiLevelType w:val="hybridMultilevel"/>
    <w:tmpl w:val="6DEC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740E7C"/>
    <w:multiLevelType w:val="hybridMultilevel"/>
    <w:tmpl w:val="A25638A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>
    <w:nsid w:val="255573E5"/>
    <w:multiLevelType w:val="hybridMultilevel"/>
    <w:tmpl w:val="B572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E1175"/>
    <w:multiLevelType w:val="hybridMultilevel"/>
    <w:tmpl w:val="4FC4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037F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>
    <w:nsid w:val="67C23C15"/>
    <w:multiLevelType w:val="hybridMultilevel"/>
    <w:tmpl w:val="645E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A5D9B"/>
    <w:multiLevelType w:val="hybridMultilevel"/>
    <w:tmpl w:val="4FD4E596"/>
    <w:lvl w:ilvl="0" w:tplc="BA0A820A">
      <w:numFmt w:val="bullet"/>
      <w:lvlText w:val="-"/>
      <w:lvlJc w:val="left"/>
      <w:pPr>
        <w:ind w:left="51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</w:abstractNum>
  <w:abstractNum w:abstractNumId="17">
    <w:nsid w:val="763B0DCB"/>
    <w:multiLevelType w:val="hybridMultilevel"/>
    <w:tmpl w:val="8A36CFCC"/>
    <w:lvl w:ilvl="0" w:tplc="BA0A820A">
      <w:numFmt w:val="bullet"/>
      <w:lvlText w:val="-"/>
      <w:lvlJc w:val="left"/>
      <w:pPr>
        <w:ind w:left="51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143EB"/>
    <w:multiLevelType w:val="hybridMultilevel"/>
    <w:tmpl w:val="C57E0266"/>
    <w:lvl w:ilvl="0" w:tplc="04090001">
      <w:start w:val="1"/>
      <w:numFmt w:val="bullet"/>
      <w:lvlText w:val=""/>
      <w:lvlJc w:val="left"/>
      <w:pPr>
        <w:ind w:left="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6"/>
  </w:num>
  <w:num w:numId="15">
    <w:abstractNumId w:val="17"/>
  </w:num>
  <w:num w:numId="16">
    <w:abstractNumId w:val="18"/>
  </w:num>
  <w:num w:numId="17">
    <w:abstractNumId w:val="10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FB"/>
    <w:rsid w:val="000F4FCF"/>
    <w:rsid w:val="00105DD8"/>
    <w:rsid w:val="0015338E"/>
    <w:rsid w:val="001A7F16"/>
    <w:rsid w:val="001E4493"/>
    <w:rsid w:val="00290A37"/>
    <w:rsid w:val="002E7C0B"/>
    <w:rsid w:val="003A2BF3"/>
    <w:rsid w:val="003C700A"/>
    <w:rsid w:val="004E2AA5"/>
    <w:rsid w:val="004F1F11"/>
    <w:rsid w:val="004F5FBF"/>
    <w:rsid w:val="00511C93"/>
    <w:rsid w:val="00523886"/>
    <w:rsid w:val="00543063"/>
    <w:rsid w:val="00566AFB"/>
    <w:rsid w:val="0058554D"/>
    <w:rsid w:val="00646965"/>
    <w:rsid w:val="0067667D"/>
    <w:rsid w:val="006D1746"/>
    <w:rsid w:val="00761508"/>
    <w:rsid w:val="008B1272"/>
    <w:rsid w:val="008C75BD"/>
    <w:rsid w:val="0093551F"/>
    <w:rsid w:val="009C4504"/>
    <w:rsid w:val="009D12F2"/>
    <w:rsid w:val="00A35374"/>
    <w:rsid w:val="00A52E7F"/>
    <w:rsid w:val="00A85F1C"/>
    <w:rsid w:val="00A90B63"/>
    <w:rsid w:val="00BB645A"/>
    <w:rsid w:val="00C00B7D"/>
    <w:rsid w:val="00C45A69"/>
    <w:rsid w:val="00C55D6A"/>
    <w:rsid w:val="00C963D8"/>
    <w:rsid w:val="00CD362E"/>
    <w:rsid w:val="00CE0704"/>
    <w:rsid w:val="00D053D1"/>
    <w:rsid w:val="00D15422"/>
    <w:rsid w:val="00DB1012"/>
    <w:rsid w:val="00DC148C"/>
    <w:rsid w:val="00F1730E"/>
    <w:rsid w:val="00FA2A27"/>
    <w:rsid w:val="00FB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B51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styleId="Hyperlink">
    <w:name w:val="Hyperlink"/>
    <w:basedOn w:val="DefaultParagraphFont"/>
    <w:rsid w:val="00566A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2A27"/>
    <w:rPr>
      <w:rFonts w:ascii="Arial" w:hAnsi="Arial"/>
    </w:rPr>
  </w:style>
  <w:style w:type="paragraph" w:styleId="Heading1">
    <w:name w:val="heading 1"/>
    <w:basedOn w:val="Normal"/>
    <w:next w:val="BodyText"/>
    <w:qFormat/>
    <w:rsid w:val="00290A37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FA2A2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character" w:styleId="Hyperlink">
    <w:name w:val="Hyperlink"/>
    <w:basedOn w:val="DefaultParagraphFont"/>
    <w:rsid w:val="00566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Erik.Lopez.Tech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\Users\Juan\AppData\Roaming\Microsoft\Templates\Chronological resume.dot</Template>
  <TotalTime>0</TotalTime>
  <Pages>2</Pages>
  <Words>350</Words>
  <Characters>1997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Henao</dc:creator>
  <cp:lastModifiedBy>Erik Lopez</cp:lastModifiedBy>
  <cp:revision>2</cp:revision>
  <dcterms:created xsi:type="dcterms:W3CDTF">2014-08-11T20:26:00Z</dcterms:created>
  <dcterms:modified xsi:type="dcterms:W3CDTF">2014-08-11T20:26:00Z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TC060915071033</vt:lpwstr>
  </property>
</Properties>
</file>